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3195B" w:rsidRDefault="00644D5B" w:rsidP="00F72EAF">
      <w:pPr>
        <w:pStyle w:val="Heading1"/>
        <w:rPr>
          <w:noProof/>
          <w:lang w:val="en-GB" w:bidi="en-GB"/>
        </w:rPr>
      </w:pPr>
      <w:r>
        <w:rPr>
          <w:noProof/>
          <w:lang w:eastAsia="zh-CN" w:bidi="he-IL"/>
        </w:rPr>
        <mc:AlternateContent>
          <mc:Choice Requires="wps">
            <w:drawing>
              <wp:anchor distT="457200" distB="457200" distL="114300" distR="114300" simplePos="0" relativeHeight="251659264" behindDoc="1" locked="0" layoutInCell="1" allowOverlap="1">
                <wp:simplePos x="0" y="0"/>
                <wp:positionH relativeFrom="margin">
                  <wp:posOffset>-332740</wp:posOffset>
                </wp:positionH>
                <wp:positionV relativeFrom="margin">
                  <wp:posOffset>4445</wp:posOffset>
                </wp:positionV>
                <wp:extent cx="6858000" cy="588010"/>
                <wp:effectExtent l="12700" t="12700" r="12700" b="8890"/>
                <wp:wrapTopAndBottom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58801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F711E" w:rsidRPr="003A5CC1" w:rsidRDefault="00C65729" w:rsidP="00C65729">
                            <w:pPr>
                              <w:pStyle w:val="Title"/>
                              <w:spacing w:before="0"/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3A5CC1">
                              <w:rPr>
                                <w:color w:val="000000" w:themeColor="text1"/>
                                <w14:textOutline w14:w="9525" w14:cap="rnd" w14:cmpd="sng" w14:algn="ctr">
                                  <w14:solidFill>
                                    <w14:srgbClr w14:val="0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Portfolio</w:t>
                            </w:r>
                          </w:p>
                          <w:p w:rsidR="00AF711E" w:rsidRDefault="00AF711E">
                            <w:pPr>
                              <w:pStyle w:val="Subtitle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-26.2pt;margin-top:.35pt;width:540pt;height:46.3pt;z-index:-251657216;visibility:visible;mso-wrap-style:square;mso-width-percent:0;mso-height-percent:0;mso-wrap-distance-left:9pt;mso-wrap-distance-top:36pt;mso-wrap-distance-right:9pt;mso-wrap-distance-bottom:3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Pg4+TQIAAPQEAAAOAAAAZHJzL2Uyb0RvYy54bWysVN9r2zAQfh/sfxB6X+yEpMtCnRJaOgal&#13;&#10;LU1HnxVZasxknXZSYmd//U6y45Qu7GHsRT7pfn/3nS+v2tqwvUJfgS34eJRzpqyEsrKvBf/+fPtp&#13;&#10;zpkPwpbCgFUFPyjPr5YfP1w2bqEmsAVTKmQUxPpF4wq+DcEtsszLraqFH4FTlpQasBaBrvialSga&#13;&#10;il6bbJLnF1kDWDoEqbyn15tOyZcpvtZKhgetvQrMFJxqC+nEdG7imS0vxeIVhdtWsi9D/EMVtags&#13;&#10;JR1C3Ygg2A6rP0LVlUTwoMNIQp2B1pVUqQfqZpy/62a9FU6lXggc7waY/P8LK+/3a/eIBEPj/MKT&#13;&#10;GLtoNdbxS/WxNoF1GMBSbWCSHi/ms3meE6aSdLP5nMqPaGYnb4c+fFVQsygUHGkYCSOxv/OhMz2a&#13;&#10;xGTGxrdTGUkKB6M65ZPSrCop8SQFSQxR1wbZXtBsyx/jPruxZBlddGXM4DQ+52TC0am3jW4qsWZw&#13;&#10;zM85nrIN1ikj2DA41pUF/Luz7uyPXXe9xrZDu2n7kWygPDwiQ+io6528rQjOO+HDo0DiKk2A9i88&#13;&#10;0KENNAWHXuJsC/jr3Hu0JwqRlrOGuF9w/3MnUHFmvlki15fxdBqXJV2ms88TuuBbzeatxu7qa6AR&#13;&#10;jGnTnUxitA/mKGqE+oXWdBWzkkpYSbkLHo7ideg2ktZcqtUqGdF6OBHu7NrJGDrCG8ny3L4IdD2j&#13;&#10;AnHxHo5bIhbviNXZRk8Lq10AXSXWRYA7VHvgabUSb/vfQNzdt/dkdfpZLX8DAAD//wMAUEsDBBQA&#13;&#10;BgAIAAAAIQCdm2lz3wAAAA0BAAAPAAAAZHJzL2Rvd25yZXYueG1sTE9Nb4JAEL036X/YjElvuitY&#13;&#10;schgmpqm54pJryuMQGRnCbsi/vuup/Yyycv7mPey3WQ6MdLgWssIy4UCQVzaquUa4Vh8zjcgnNdc&#13;&#10;6c4yIdzJwS5/fsp0Wtkbf9N48LUIIexSjdB436dSurIho93C9sSBO9vBaB/gUMtq0LcQbjoZKbWW&#13;&#10;RrccPjS6p4+GysvhahDq4jwmX8reJ1W08f6yUepnpRBfZtN+G877FoSnyf854LEh9Ic8FDvZK1dO&#13;&#10;dAjz12gVpAgJiAetomQN4oTwFscg80z+X5H/AgAA//8DAFBLAQItABQABgAIAAAAIQC2gziS/gAA&#13;&#10;AOEBAAATAAAAAAAAAAAAAAAAAAAAAABbQ29udGVudF9UeXBlc10ueG1sUEsBAi0AFAAGAAgAAAAh&#13;&#10;ADj9If/WAAAAlAEAAAsAAAAAAAAAAAAAAAAALwEAAF9yZWxzLy5yZWxzUEsBAi0AFAAGAAgAAAAh&#13;&#10;AN4+Dj5NAgAA9AQAAA4AAAAAAAAAAAAAAAAALgIAAGRycy9lMm9Eb2MueG1sUEsBAi0AFAAGAAgA&#13;&#10;AAAhAJ2baXPfAAAADQEAAA8AAAAAAAAAAAAAAAAApwQAAGRycy9kb3ducmV2LnhtbFBLBQYAAAAA&#13;&#10;BAAEAPMAAACzBQAAAAA=&#13;&#10;" fillcolor="white [3201]" strokecolor="black [3200]" strokeweight="2pt">
                <v:textbox>
                  <w:txbxContent>
                    <w:p w:rsidR="00AF711E" w:rsidRPr="003A5CC1" w:rsidRDefault="00C65729" w:rsidP="00C65729">
                      <w:pPr>
                        <w:pStyle w:val="Title"/>
                        <w:spacing w:before="0"/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3A5CC1">
                        <w:rPr>
                          <w:color w:val="000000" w:themeColor="text1"/>
                          <w14:textOutline w14:w="9525" w14:cap="rnd" w14:cmpd="sng" w14:algn="ctr">
                            <w14:solidFill>
                              <w14:srgbClr w14:val="000000"/>
                            </w14:solidFill>
                            <w14:prstDash w14:val="solid"/>
                            <w14:bevel/>
                          </w14:textOutline>
                        </w:rPr>
                        <w:t>Portfolio</w:t>
                      </w:r>
                    </w:p>
                    <w:p w:rsidR="00AF711E" w:rsidRDefault="00AF711E">
                      <w:pPr>
                        <w:pStyle w:val="Subtitle"/>
                      </w:pPr>
                    </w:p>
                  </w:txbxContent>
                </v:textbox>
                <w10:wrap type="topAndBottom" anchorx="margin" anchory="margin"/>
              </v:rect>
            </w:pict>
          </mc:Fallback>
        </mc:AlternateContent>
      </w: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37"/>
        <w:gridCol w:w="605"/>
        <w:gridCol w:w="4738"/>
      </w:tblGrid>
      <w:tr w:rsidR="0053195B" w:rsidTr="00BE1EAE">
        <w:trPr>
          <w:jc w:val="center"/>
        </w:trPr>
        <w:tc>
          <w:tcPr>
            <w:tcW w:w="4737" w:type="dxa"/>
          </w:tcPr>
          <w:p w:rsidR="0053195B" w:rsidRDefault="0053195B" w:rsidP="00BE1EAE">
            <w:r>
              <w:rPr>
                <w:noProof/>
                <w:lang w:eastAsia="zh-CN" w:bidi="he-IL"/>
              </w:rPr>
              <w:drawing>
                <wp:inline distT="0" distB="0" distL="0" distR="0" wp14:anchorId="11B8CADC" wp14:editId="794B1317">
                  <wp:extent cx="2468880" cy="1388745"/>
                  <wp:effectExtent l="127000" t="127000" r="121920" b="122555"/>
                  <wp:docPr id="1170347694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0347694" name="Picture 18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388745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bg1"/>
                            </a:solidFill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5" w:type="dxa"/>
          </w:tcPr>
          <w:p w:rsidR="0053195B" w:rsidRDefault="0053195B" w:rsidP="00BE1EAE"/>
        </w:tc>
        <w:tc>
          <w:tcPr>
            <w:tcW w:w="4738" w:type="dxa"/>
            <w:vAlign w:val="center"/>
          </w:tcPr>
          <w:p w:rsidR="0053195B" w:rsidRPr="0053195B" w:rsidRDefault="0053195B" w:rsidP="0053195B">
            <w:pPr>
              <w:pStyle w:val="Heading1"/>
              <w:spacing w:before="0"/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GH" w:eastAsia="en-GB"/>
              </w:rPr>
            </w:pPr>
            <w:r w:rsidRPr="0053195B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GH" w:eastAsia="en-GB"/>
              </w:rPr>
              <w:t xml:space="preserve">Gulliver Travels Hotel Website - </w:t>
            </w:r>
            <w:hyperlink r:id="rId11" w:tgtFrame="_new" w:history="1">
              <w:r>
                <w:rPr>
                  <w:rStyle w:val="Hyperlink"/>
                  <w:rFonts w:ascii="Times New Roman" w:eastAsia="Times New Roman" w:hAnsi="Times New Roman" w:cs="Times New Roman"/>
                  <w:b/>
                  <w:bCs/>
                  <w:sz w:val="27"/>
                  <w:szCs w:val="27"/>
                  <w:lang w:val="en-GH" w:eastAsia="en-GB"/>
                </w:rPr>
                <w:t>link</w:t>
              </w:r>
            </w:hyperlink>
          </w:p>
          <w:p w:rsidR="0053195B" w:rsidRPr="00F72EAF" w:rsidRDefault="0053195B" w:rsidP="0053195B">
            <w:pPr>
              <w:pStyle w:val="Heading3"/>
              <w:numPr>
                <w:ilvl w:val="0"/>
                <w:numId w:val="7"/>
              </w:numPr>
            </w:pPr>
            <w:r w:rsidRPr="0053195B">
              <w:rPr>
                <w:rFonts w:ascii="Times New Roman" w:eastAsia="Times New Roman" w:hAnsi="Times New Roman" w:cs="Times New Roman"/>
                <w:lang w:val="en-GH" w:eastAsia="en-GB"/>
              </w:rPr>
              <w:t xml:space="preserve"> </w:t>
            </w:r>
            <w:r w:rsidRPr="00F72EAF">
              <w:rPr>
                <w:rFonts w:ascii="Times New Roman" w:eastAsia="Times New Roman" w:hAnsi="Times New Roman" w:cs="Times New Roman"/>
                <w:color w:val="auto"/>
                <w:lang w:val="en-GH" w:eastAsia="en-GB"/>
              </w:rPr>
              <w:t xml:space="preserve">Designed and developed a comprehensive school website using HTML, CSS, and PHP.    </w:t>
            </w:r>
          </w:p>
          <w:p w:rsidR="0053195B" w:rsidRPr="00F72EAF" w:rsidRDefault="0053195B" w:rsidP="0053195B">
            <w:pPr>
              <w:pStyle w:val="Heading3"/>
              <w:numPr>
                <w:ilvl w:val="0"/>
                <w:numId w:val="7"/>
              </w:numPr>
            </w:pPr>
            <w:r w:rsidRPr="00F72EAF">
              <w:rPr>
                <w:rFonts w:ascii="Times New Roman" w:eastAsia="Times New Roman" w:hAnsi="Times New Roman" w:cs="Times New Roman"/>
                <w:color w:val="auto"/>
                <w:lang w:val="en-GH" w:eastAsia="en-GB"/>
              </w:rPr>
              <w:t xml:space="preserve">Created a user-friendly interface to showcase school programs, events, and enrollment information.  </w:t>
            </w:r>
          </w:p>
          <w:p w:rsidR="0053195B" w:rsidRPr="0053195B" w:rsidRDefault="0053195B" w:rsidP="0053195B">
            <w:pPr>
              <w:pStyle w:val="Heading3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color w:val="auto"/>
                <w:lang w:val="en-GH" w:eastAsia="en-GB"/>
              </w:rPr>
            </w:pPr>
            <w:r w:rsidRPr="00F72EAF">
              <w:rPr>
                <w:rFonts w:ascii="Times New Roman" w:eastAsia="Times New Roman" w:hAnsi="Times New Roman" w:cs="Times New Roman"/>
                <w:color w:val="auto"/>
                <w:lang w:val="en-GH" w:eastAsia="en-GB"/>
              </w:rPr>
              <w:t>Implemented interactive features to engage students, parents, and teachers.</w:t>
            </w:r>
          </w:p>
        </w:tc>
      </w:tr>
    </w:tbl>
    <w:p w:rsidR="0053195B" w:rsidRPr="0053195B" w:rsidRDefault="0053195B" w:rsidP="0053195B">
      <w:pPr>
        <w:rPr>
          <w:lang w:val="en-GB" w:bidi="en-GB"/>
        </w:rPr>
      </w:pPr>
    </w:p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28"/>
        <w:gridCol w:w="579"/>
        <w:gridCol w:w="4640"/>
      </w:tblGrid>
      <w:tr w:rsidR="00AF711E">
        <w:trPr>
          <w:jc w:val="center"/>
        </w:trPr>
        <w:tc>
          <w:tcPr>
            <w:tcW w:w="2323" w:type="pct"/>
          </w:tcPr>
          <w:p w:rsidR="00AF711E" w:rsidRDefault="00AF711E" w:rsidP="0053195B">
            <w:pPr>
              <w:spacing w:after="0"/>
            </w:pPr>
          </w:p>
          <w:p w:rsidR="00AF711E" w:rsidRDefault="00F72EAF" w:rsidP="0053195B">
            <w:pPr>
              <w:pStyle w:val="Heading1"/>
              <w:spacing w:after="0"/>
            </w:pPr>
            <w:r w:rsidRPr="00F72EAF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GH" w:eastAsia="en-GB"/>
              </w:rPr>
              <w:t xml:space="preserve">Lobab Kids School Website - </w:t>
            </w:r>
            <w:hyperlink r:id="rId12" w:history="1">
              <w:r w:rsidR="0053195B" w:rsidRPr="0053195B">
                <w:rPr>
                  <w:rStyle w:val="Hyperlink"/>
                  <w:rFonts w:ascii="Times New Roman" w:eastAsia="Times New Roman" w:hAnsi="Times New Roman" w:cs="Times New Roman"/>
                  <w:b/>
                  <w:bCs/>
                  <w:sz w:val="27"/>
                  <w:szCs w:val="27"/>
                  <w:lang w:val="en-GH" w:eastAsia="en-GB"/>
                </w:rPr>
                <w:t>link</w:t>
              </w:r>
            </w:hyperlink>
          </w:p>
          <w:p w:rsidR="00F72EAF" w:rsidRPr="00F72EAF" w:rsidRDefault="00F72EAF" w:rsidP="0053195B">
            <w:pPr>
              <w:pStyle w:val="Heading3"/>
              <w:numPr>
                <w:ilvl w:val="0"/>
                <w:numId w:val="7"/>
              </w:numPr>
            </w:pPr>
            <w:r w:rsidRPr="00F72EAF">
              <w:rPr>
                <w:rFonts w:ascii="Times New Roman" w:eastAsia="Times New Roman" w:hAnsi="Times New Roman" w:cs="Times New Roman"/>
                <w:color w:val="auto"/>
                <w:lang w:val="en-GH" w:eastAsia="en-GB"/>
              </w:rPr>
              <w:t xml:space="preserve">Designed and developed a comprehensive school website using HTML, CSS, and PHP.    </w:t>
            </w:r>
          </w:p>
          <w:p w:rsidR="00F72EAF" w:rsidRPr="00F72EAF" w:rsidRDefault="00F72EAF" w:rsidP="0053195B">
            <w:pPr>
              <w:pStyle w:val="Heading3"/>
              <w:numPr>
                <w:ilvl w:val="0"/>
                <w:numId w:val="7"/>
              </w:numPr>
            </w:pPr>
            <w:r w:rsidRPr="00F72EAF">
              <w:rPr>
                <w:rFonts w:ascii="Times New Roman" w:eastAsia="Times New Roman" w:hAnsi="Times New Roman" w:cs="Times New Roman"/>
                <w:color w:val="auto"/>
                <w:lang w:val="en-GH" w:eastAsia="en-GB"/>
              </w:rPr>
              <w:t xml:space="preserve">Created a user-friendly interface to showcase school programs, events, and enrollment information.  </w:t>
            </w:r>
          </w:p>
          <w:p w:rsidR="00AF711E" w:rsidRDefault="00F72EAF" w:rsidP="0053195B">
            <w:pPr>
              <w:pStyle w:val="Heading3"/>
              <w:numPr>
                <w:ilvl w:val="0"/>
                <w:numId w:val="7"/>
              </w:numPr>
              <w:rPr>
                <w:rFonts w:ascii="Times New Roman" w:eastAsia="Times New Roman" w:hAnsi="Times New Roman" w:cs="Times New Roman"/>
                <w:color w:val="auto"/>
                <w:lang w:val="en-GH" w:eastAsia="en-GB"/>
              </w:rPr>
            </w:pPr>
            <w:r w:rsidRPr="00F72EAF">
              <w:rPr>
                <w:rFonts w:ascii="Times New Roman" w:eastAsia="Times New Roman" w:hAnsi="Times New Roman" w:cs="Times New Roman"/>
                <w:color w:val="auto"/>
                <w:lang w:val="en-GH" w:eastAsia="en-GB"/>
              </w:rPr>
              <w:t>Implemented interactive features to engage students, parents, and teachers.</w:t>
            </w:r>
          </w:p>
          <w:p w:rsidR="0053195B" w:rsidRPr="0053195B" w:rsidRDefault="0053195B" w:rsidP="0053195B">
            <w:pPr>
              <w:rPr>
                <w:lang w:val="en-GH" w:eastAsia="en-GB"/>
              </w:rPr>
            </w:pPr>
          </w:p>
        </w:tc>
        <w:tc>
          <w:tcPr>
            <w:tcW w:w="297" w:type="pct"/>
          </w:tcPr>
          <w:p w:rsidR="00AF711E" w:rsidRDefault="00AF711E" w:rsidP="0053195B">
            <w:pPr>
              <w:spacing w:after="0"/>
            </w:pPr>
          </w:p>
        </w:tc>
        <w:tc>
          <w:tcPr>
            <w:tcW w:w="2380" w:type="pct"/>
          </w:tcPr>
          <w:tbl>
            <w:tblPr>
              <w:tblW w:w="0" w:type="auto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798"/>
            </w:tblGrid>
            <w:tr w:rsidR="00AF711E">
              <w:tc>
                <w:tcPr>
                  <w:tcW w:w="4798" w:type="dxa"/>
                </w:tcPr>
                <w:p w:rsidR="00AF711E" w:rsidRDefault="00AF711E" w:rsidP="0053195B">
                  <w:pPr>
                    <w:spacing w:after="0"/>
                  </w:pPr>
                </w:p>
              </w:tc>
            </w:tr>
            <w:tr w:rsidR="00AF711E">
              <w:sdt>
                <w:sdtPr>
                  <w:id w:val="1156730115"/>
                  <w:placeholder>
                    <w:docPart w:val="11C83DCD7850DB4A9075E0E4794775E6"/>
                  </w:placeholder>
                  <w:temporary/>
                  <w:showingPlcHdr/>
                  <w15:appearance w15:val="hidden"/>
                  <w:text/>
                </w:sdtPr>
                <w:sdtContent>
                  <w:tc>
                    <w:tcPr>
                      <w:tcW w:w="4798" w:type="dxa"/>
                    </w:tcPr>
                    <w:p w:rsidR="00AF711E" w:rsidRDefault="00644D5B" w:rsidP="0053195B">
                      <w:pPr>
                        <w:pStyle w:val="Caption"/>
                        <w:spacing w:after="0"/>
                      </w:pPr>
                      <w:r>
                        <w:rPr>
                          <w:lang w:val="en-GB" w:bidi="en-GB"/>
                        </w:rPr>
                        <w:t>Add a caption for your picture.</w:t>
                      </w:r>
                    </w:p>
                  </w:tc>
                </w:sdtContent>
              </w:sdt>
            </w:tr>
            <w:tr w:rsidR="00AF711E">
              <w:tc>
                <w:tcPr>
                  <w:tcW w:w="4798" w:type="dxa"/>
                </w:tcPr>
                <w:p w:rsidR="00AF711E" w:rsidRDefault="003A5CC1" w:rsidP="0053195B">
                  <w:pPr>
                    <w:spacing w:after="0"/>
                  </w:pPr>
                  <w:r>
                    <w:rPr>
                      <w:noProof/>
                      <w:lang w:eastAsia="zh-CN" w:bidi="he-IL"/>
                    </w:rPr>
                    <w:drawing>
                      <wp:inline distT="0" distB="0" distL="0" distR="0" wp14:anchorId="685BE781" wp14:editId="28CD38E0">
                        <wp:extent cx="2994457" cy="1684382"/>
                        <wp:effectExtent l="139700" t="127000" r="142875" b="132080"/>
                        <wp:docPr id="1822547160" name="Pictur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70347694" name="Picture 18"/>
                                <pic:cNvPicPr/>
                              </pic:nvPicPr>
                              <pic:blipFill>
                                <a:blip r:embed="rId1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021803" cy="1699764"/>
                                </a:xfrm>
                                <a:prstGeom prst="rect">
                                  <a:avLst/>
                                </a:prstGeom>
                                <a:ln w="38100">
                                  <a:solidFill>
                                    <a:sysClr val="window" lastClr="FFFFFF"/>
                                  </a:solidFill>
                                </a:ln>
                                <a:effectLst>
                                  <a:outerShdw blurRad="63500" sx="102000" sy="102000" algn="ctr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F711E">
              <w:sdt>
                <w:sdtPr>
                  <w:id w:val="-1287498183"/>
                  <w:placeholder>
                    <w:docPart w:val="93E6D774ED244B4DA23FF81F84F9F021"/>
                  </w:placeholder>
                  <w:temporary/>
                  <w:showingPlcHdr/>
                  <w15:appearance w15:val="hidden"/>
                  <w:text/>
                </w:sdtPr>
                <w:sdtContent>
                  <w:tc>
                    <w:tcPr>
                      <w:tcW w:w="4798" w:type="dxa"/>
                    </w:tcPr>
                    <w:p w:rsidR="00AF711E" w:rsidRDefault="00644D5B" w:rsidP="0053195B">
                      <w:pPr>
                        <w:pStyle w:val="Caption"/>
                        <w:spacing w:after="0"/>
                      </w:pPr>
                      <w:r>
                        <w:rPr>
                          <w:lang w:val="en-GB" w:bidi="en-GB"/>
                        </w:rPr>
                        <w:t>Add a caption for your picture.</w:t>
                      </w:r>
                    </w:p>
                  </w:tc>
                </w:sdtContent>
              </w:sdt>
            </w:tr>
          </w:tbl>
          <w:p w:rsidR="00AF711E" w:rsidRDefault="00AF711E" w:rsidP="0053195B">
            <w:pPr>
              <w:spacing w:after="0"/>
            </w:pPr>
          </w:p>
        </w:tc>
      </w:tr>
    </w:tbl>
    <w:p w:rsidR="00F72EAF" w:rsidRDefault="003A5CC1" w:rsidP="00F72EAF">
      <w:pPr>
        <w:pStyle w:val="Heading1"/>
        <w:spacing w:before="0" w:after="0"/>
      </w:pPr>
      <w:r>
        <w:rPr>
          <w:noProof/>
          <w:lang w:eastAsia="zh-CN" w:bidi="he-IL"/>
        </w:rPr>
        <w:drawing>
          <wp:anchor distT="0" distB="0" distL="114300" distR="114300" simplePos="0" relativeHeight="251660288" behindDoc="0" locked="0" layoutInCell="1" allowOverlap="1" wp14:anchorId="01A86AB2">
            <wp:simplePos x="0" y="0"/>
            <wp:positionH relativeFrom="column">
              <wp:posOffset>141605</wp:posOffset>
            </wp:positionH>
            <wp:positionV relativeFrom="paragraph">
              <wp:posOffset>155575</wp:posOffset>
            </wp:positionV>
            <wp:extent cx="2742565" cy="2119630"/>
            <wp:effectExtent l="139700" t="127000" r="140335" b="128270"/>
            <wp:wrapSquare wrapText="bothSides"/>
            <wp:docPr id="18055418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41899" name="Picture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2565" cy="2119630"/>
                    </a:xfrm>
                    <a:prstGeom prst="rect">
                      <a:avLst/>
                    </a:prstGeom>
                    <a:ln w="38100">
                      <a:solidFill>
                        <a:sysClr val="window" lastClr="FFFFFF"/>
                      </a:solidFill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2EAF" w:rsidRPr="00F72EAF">
        <w:t xml:space="preserve"> </w:t>
      </w:r>
      <w:r w:rsidR="00F72EAF" w:rsidRPr="00F72EAF">
        <w:rPr>
          <w:rFonts w:ascii="Times New Roman" w:eastAsia="Times New Roman" w:hAnsi="Times New Roman" w:cs="Times New Roman"/>
          <w:b/>
          <w:bCs/>
          <w:sz w:val="27"/>
          <w:szCs w:val="27"/>
          <w:lang w:val="en-GH" w:eastAsia="en-GB"/>
        </w:rPr>
        <w:t>TheProduct</w:t>
      </w:r>
      <w:r>
        <w:rPr>
          <w:rFonts w:ascii="Times New Roman" w:eastAsia="Times New Roman" w:hAnsi="Times New Roman" w:cs="Times New Roman"/>
          <w:b/>
          <w:bCs/>
          <w:sz w:val="27"/>
          <w:szCs w:val="27"/>
          <w:lang w:eastAsia="en-GB"/>
        </w:rPr>
        <w:t>(</w:t>
      </w:r>
      <w:r w:rsidR="00F72EAF" w:rsidRPr="00F72EAF">
        <w:rPr>
          <w:rFonts w:ascii="Times New Roman" w:eastAsia="Times New Roman" w:hAnsi="Times New Roman" w:cs="Times New Roman"/>
          <w:b/>
          <w:bCs/>
          <w:sz w:val="24"/>
          <w:szCs w:val="24"/>
          <w:lang w:val="en-GH" w:eastAsia="en-GB"/>
        </w:rPr>
        <w:t>CRUD Product List Page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>)</w:t>
      </w:r>
      <w:r w:rsidR="00F72EAF" w:rsidRPr="00F72EAF">
        <w:rPr>
          <w:rFonts w:ascii="Times New Roman" w:eastAsia="Times New Roman" w:hAnsi="Times New Roman" w:cs="Times New Roman"/>
          <w:b/>
          <w:bCs/>
          <w:sz w:val="24"/>
          <w:szCs w:val="24"/>
          <w:lang w:val="en-GH" w:eastAsia="en-GB"/>
        </w:rPr>
        <w:t xml:space="preserve"> -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GB"/>
        </w:rPr>
        <w:t xml:space="preserve">   </w:t>
      </w:r>
      <w:r w:rsidRPr="003A5CC1">
        <w:rPr>
          <w:rFonts w:ascii="Times New Roman" w:eastAsia="Times New Roman" w:hAnsi="Times New Roman" w:cs="Times New Roman"/>
          <w:b/>
          <w:bCs/>
          <w:color w:val="FFFFFF" w:themeColor="background1"/>
          <w:sz w:val="24"/>
          <w:szCs w:val="24"/>
          <w:lang w:eastAsia="en-GB"/>
        </w:rPr>
        <w:t>n</w:t>
      </w:r>
      <w:r>
        <w:rPr>
          <w:rFonts w:ascii="Times New Roman" w:eastAsia="Times New Roman" w:hAnsi="Times New Roman" w:cs="Times New Roman"/>
          <w:b/>
          <w:bCs/>
          <w:color w:val="FFFFFF" w:themeColor="background1"/>
          <w:sz w:val="24"/>
          <w:szCs w:val="24"/>
          <w:lang w:eastAsia="en-GB"/>
        </w:rPr>
        <w:t xml:space="preserve"> ni </w:t>
      </w:r>
      <w:hyperlink r:id="rId15" w:history="1">
        <w:r w:rsidR="0053195B" w:rsidRPr="0053195B">
          <w:rPr>
            <w:rStyle w:val="Hyperlink"/>
            <w:rFonts w:ascii="Times New Roman" w:eastAsia="Times New Roman" w:hAnsi="Times New Roman" w:cs="Times New Roman"/>
            <w:b/>
            <w:bCs/>
            <w:sz w:val="24"/>
            <w:szCs w:val="24"/>
            <w:lang w:val="en-GH" w:eastAsia="en-GB"/>
          </w:rPr>
          <w:t>link</w:t>
        </w:r>
      </w:hyperlink>
    </w:p>
    <w:p w:rsidR="00F72EAF" w:rsidRPr="00F72EAF" w:rsidRDefault="00F72EAF" w:rsidP="00F72EAF">
      <w:pPr>
        <w:pStyle w:val="ListParagraph"/>
        <w:numPr>
          <w:ilvl w:val="0"/>
          <w:numId w:val="6"/>
        </w:numPr>
      </w:pPr>
      <w:r w:rsidRPr="00F72EAF">
        <w:rPr>
          <w:rFonts w:ascii="Times New Roman" w:eastAsia="Times New Roman" w:hAnsi="Times New Roman" w:cs="Times New Roman"/>
          <w:sz w:val="24"/>
          <w:szCs w:val="24"/>
          <w:lang w:val="en-GH" w:eastAsia="en-GB"/>
        </w:rPr>
        <w:t>Built a dynamic product list page using PHP for Create, Read, Update, and Delete (CRUD) operations.</w:t>
      </w:r>
    </w:p>
    <w:p w:rsidR="00F72EAF" w:rsidRPr="00F72EAF" w:rsidRDefault="00F72EAF" w:rsidP="00F72EAF">
      <w:pPr>
        <w:pStyle w:val="ListParagraph"/>
        <w:numPr>
          <w:ilvl w:val="0"/>
          <w:numId w:val="6"/>
        </w:numPr>
      </w:pPr>
      <w:r w:rsidRPr="00F72EAF">
        <w:rPr>
          <w:rFonts w:ascii="Times New Roman" w:eastAsia="Times New Roman" w:hAnsi="Times New Roman" w:cs="Times New Roman"/>
          <w:sz w:val="24"/>
          <w:szCs w:val="24"/>
          <w:lang w:val="en-GH" w:eastAsia="en-GB"/>
        </w:rPr>
        <w:t>Created a RESTful API with PHP to handle data interactions.</w:t>
      </w:r>
    </w:p>
    <w:p w:rsidR="00F72EAF" w:rsidRPr="00F72EAF" w:rsidRDefault="00F72EAF" w:rsidP="00F72EAF">
      <w:pPr>
        <w:pStyle w:val="ListParagraph"/>
        <w:numPr>
          <w:ilvl w:val="0"/>
          <w:numId w:val="6"/>
        </w:numPr>
      </w:pPr>
      <w:r w:rsidRPr="00F72EAF">
        <w:rPr>
          <w:rFonts w:ascii="Times New Roman" w:eastAsia="Times New Roman" w:hAnsi="Times New Roman" w:cs="Times New Roman"/>
          <w:sz w:val="24"/>
          <w:szCs w:val="24"/>
          <w:lang w:val="en-GH" w:eastAsia="en-GB"/>
        </w:rPr>
        <w:t xml:space="preserve">Interfaced the API with HTML, CSS, and JavaScript using AJAX and Fetch for seamless user experience.    </w:t>
      </w:r>
    </w:p>
    <w:p w:rsidR="00AF711E" w:rsidRDefault="00F72EAF" w:rsidP="0053195B">
      <w:pPr>
        <w:pStyle w:val="ListParagraph"/>
        <w:numPr>
          <w:ilvl w:val="0"/>
          <w:numId w:val="6"/>
        </w:numPr>
      </w:pPr>
      <w:r w:rsidRPr="00F72EAF">
        <w:rPr>
          <w:rFonts w:ascii="Times New Roman" w:eastAsia="Times New Roman" w:hAnsi="Times New Roman" w:cs="Times New Roman"/>
          <w:sz w:val="24"/>
          <w:szCs w:val="24"/>
          <w:lang w:val="en-GH" w:eastAsia="en-GB"/>
        </w:rPr>
        <w:t>Developed a React version of the front end for enhanced user interaction and responsiveness.</w:t>
      </w:r>
    </w:p>
    <w:tbl>
      <w:tblPr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737"/>
        <w:gridCol w:w="605"/>
        <w:gridCol w:w="4738"/>
      </w:tblGrid>
      <w:tr w:rsidR="00AF711E">
        <w:trPr>
          <w:jc w:val="center"/>
        </w:trPr>
        <w:tc>
          <w:tcPr>
            <w:tcW w:w="4737" w:type="dxa"/>
          </w:tcPr>
          <w:p w:rsidR="00AF711E" w:rsidRDefault="00644D5B">
            <w:r>
              <w:rPr>
                <w:noProof/>
                <w:lang w:eastAsia="zh-CN" w:bidi="he-IL"/>
              </w:rPr>
              <w:lastRenderedPageBreak/>
              <w:drawing>
                <wp:inline distT="0" distB="0" distL="0" distR="0">
                  <wp:extent cx="2468880" cy="1543050"/>
                  <wp:effectExtent l="127000" t="127000" r="121920" b="133350"/>
                  <wp:docPr id="1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8880" cy="1543050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bg1"/>
                            </a:solidFill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5" w:type="dxa"/>
          </w:tcPr>
          <w:p w:rsidR="00AF711E" w:rsidRDefault="00AF711E"/>
        </w:tc>
        <w:tc>
          <w:tcPr>
            <w:tcW w:w="4738" w:type="dxa"/>
            <w:vAlign w:val="center"/>
          </w:tcPr>
          <w:p w:rsidR="0053195B" w:rsidRPr="0053195B" w:rsidRDefault="0053195B" w:rsidP="0053195B">
            <w:pPr>
              <w:pStyle w:val="Heading1"/>
              <w:spacing w:before="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GH" w:eastAsia="en-GB"/>
              </w:rPr>
            </w:pPr>
            <w:r w:rsidRPr="0053195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GH" w:eastAsia="en-GB"/>
              </w:rPr>
              <w:t xml:space="preserve">Urban Condos Website - </w:t>
            </w:r>
            <w:hyperlink r:id="rId17" w:tgtFrame="_new" w:history="1">
              <w:r>
                <w:rPr>
                  <w:rStyle w:val="Hyperlink"/>
                  <w:rFonts w:ascii="Times New Roman" w:eastAsia="Times New Roman" w:hAnsi="Times New Roman" w:cs="Times New Roman"/>
                  <w:b/>
                  <w:bCs/>
                  <w:sz w:val="24"/>
                  <w:szCs w:val="24"/>
                  <w:lang w:val="en-GH" w:eastAsia="en-GB"/>
                </w:rPr>
                <w:t>link</w:t>
              </w:r>
            </w:hyperlink>
          </w:p>
          <w:p w:rsidR="00F72EAF" w:rsidRPr="00F72EAF" w:rsidRDefault="00F72EAF" w:rsidP="0053195B">
            <w:pPr>
              <w:pStyle w:val="ListParagraph"/>
              <w:numPr>
                <w:ilvl w:val="0"/>
                <w:numId w:val="8"/>
              </w:numPr>
            </w:pPr>
            <w:r w:rsidRPr="0053195B">
              <w:rPr>
                <w:rFonts w:ascii="Times New Roman" w:eastAsia="Times New Roman" w:hAnsi="Times New Roman" w:cs="Times New Roman"/>
                <w:sz w:val="24"/>
                <w:szCs w:val="24"/>
                <w:lang w:val="en-GH" w:eastAsia="en-GB"/>
              </w:rPr>
              <w:t>Developed a secure OTP (One-Time Password) generator using PHP</w:t>
            </w:r>
            <w:r w:rsidRPr="0053195B">
              <w:rPr>
                <w:rFonts w:ascii="Times New Roman" w:eastAsia="Times New Roman" w:hAnsi="Times New Roman" w:cs="Times New Roman"/>
                <w:sz w:val="24"/>
                <w:szCs w:val="24"/>
                <w:lang w:eastAsia="en-GB"/>
              </w:rPr>
              <w:t xml:space="preserve"> and an exact replica in Nodejs</w:t>
            </w:r>
            <w:r w:rsidRPr="0053195B">
              <w:rPr>
                <w:rFonts w:ascii="Times New Roman" w:eastAsia="Times New Roman" w:hAnsi="Times New Roman" w:cs="Times New Roman"/>
                <w:sz w:val="24"/>
                <w:szCs w:val="24"/>
                <w:lang w:val="en-GH" w:eastAsia="en-GB"/>
              </w:rPr>
              <w:t>.</w:t>
            </w:r>
          </w:p>
          <w:p w:rsidR="00F72EAF" w:rsidRPr="00F72EAF" w:rsidRDefault="00F72EAF" w:rsidP="0053195B">
            <w:pPr>
              <w:pStyle w:val="ListParagraph"/>
              <w:numPr>
                <w:ilvl w:val="0"/>
                <w:numId w:val="8"/>
              </w:numPr>
            </w:pPr>
            <w:r w:rsidRPr="0053195B">
              <w:rPr>
                <w:rFonts w:ascii="Times New Roman" w:eastAsia="Times New Roman" w:hAnsi="Times New Roman" w:cs="Times New Roman"/>
                <w:sz w:val="24"/>
                <w:szCs w:val="24"/>
                <w:lang w:val="en-GH" w:eastAsia="en-GB"/>
              </w:rPr>
              <w:t>Implemented OTP verification in Node.js for enhanced user authentication.</w:t>
            </w:r>
          </w:p>
          <w:p w:rsidR="00AF711E" w:rsidRDefault="00F72EAF" w:rsidP="0053195B">
            <w:pPr>
              <w:pStyle w:val="ListParagraph"/>
              <w:numPr>
                <w:ilvl w:val="0"/>
                <w:numId w:val="8"/>
              </w:numPr>
            </w:pPr>
            <w:r w:rsidRPr="0053195B">
              <w:rPr>
                <w:rFonts w:ascii="Times New Roman" w:eastAsia="Times New Roman" w:hAnsi="Times New Roman" w:cs="Times New Roman"/>
                <w:sz w:val="24"/>
                <w:szCs w:val="24"/>
                <w:lang w:val="en-GH" w:eastAsia="en-GB"/>
              </w:rPr>
              <w:t>Used cryptography principles to ensure data integrity and security.</w:t>
            </w:r>
          </w:p>
        </w:tc>
      </w:tr>
      <w:tr w:rsidR="00AF711E">
        <w:trPr>
          <w:jc w:val="center"/>
        </w:trPr>
        <w:tc>
          <w:tcPr>
            <w:tcW w:w="4737" w:type="dxa"/>
            <w:vAlign w:val="center"/>
          </w:tcPr>
          <w:p w:rsidR="00AF711E" w:rsidRDefault="00F72EAF" w:rsidP="00206645">
            <w:pPr>
              <w:pStyle w:val="Heading2"/>
              <w:spacing w:before="0"/>
              <w:jc w:val="left"/>
            </w:pPr>
            <w:r w:rsidRPr="00F72EAF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GH" w:eastAsia="en-GB"/>
              </w:rPr>
              <w:t>COVID-19 Mobile App</w:t>
            </w:r>
          </w:p>
          <w:p w:rsidR="00206645" w:rsidRDefault="00206645" w:rsidP="00206645">
            <w:pPr>
              <w:pStyle w:val="NormalIndent"/>
              <w:numPr>
                <w:ilvl w:val="0"/>
                <w:numId w:val="4"/>
              </w:numPr>
              <w:jc w:val="left"/>
            </w:pPr>
            <w:r w:rsidRPr="00206645">
              <w:t>Developed a mobile app using Flutter to provide real-time COVID-19 statistics.</w:t>
            </w:r>
          </w:p>
          <w:p w:rsidR="00206645" w:rsidRDefault="00206645" w:rsidP="00206645">
            <w:pPr>
              <w:pStyle w:val="NormalIndent"/>
              <w:numPr>
                <w:ilvl w:val="0"/>
                <w:numId w:val="4"/>
              </w:numPr>
              <w:jc w:val="left"/>
            </w:pPr>
            <w:r w:rsidRPr="00206645">
              <w:t>Integrated APIs to fetch and display accurate data on infection rates, recoveries, and fatalities.</w:t>
            </w:r>
          </w:p>
          <w:p w:rsidR="00AF711E" w:rsidRDefault="00206645" w:rsidP="00206645">
            <w:pPr>
              <w:pStyle w:val="NormalIndent"/>
              <w:numPr>
                <w:ilvl w:val="0"/>
                <w:numId w:val="4"/>
              </w:numPr>
              <w:jc w:val="left"/>
            </w:pPr>
            <w:r w:rsidRPr="00206645">
              <w:t>Designed an intuitive user interface for easy navigation and information access</w:t>
            </w:r>
          </w:p>
        </w:tc>
        <w:tc>
          <w:tcPr>
            <w:tcW w:w="605" w:type="dxa"/>
          </w:tcPr>
          <w:p w:rsidR="00AF711E" w:rsidRDefault="00AF711E"/>
        </w:tc>
        <w:tc>
          <w:tcPr>
            <w:tcW w:w="4738" w:type="dxa"/>
          </w:tcPr>
          <w:p w:rsidR="00AF711E" w:rsidRDefault="00644D5B" w:rsidP="003A5CC1">
            <w:pPr>
              <w:jc w:val="center"/>
            </w:pPr>
            <w:r>
              <w:rPr>
                <w:noProof/>
                <w:lang w:eastAsia="zh-CN" w:bidi="he-IL"/>
              </w:rPr>
              <w:drawing>
                <wp:inline distT="0" distB="0" distL="0" distR="0">
                  <wp:extent cx="1191985" cy="2374056"/>
                  <wp:effectExtent l="114300" t="127000" r="116205" b="128270"/>
                  <wp:docPr id="20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6645" cy="2423171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bg1"/>
                            </a:solidFill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711E">
        <w:trPr>
          <w:jc w:val="center"/>
        </w:trPr>
        <w:tc>
          <w:tcPr>
            <w:tcW w:w="4737" w:type="dxa"/>
          </w:tcPr>
          <w:p w:rsidR="00AF711E" w:rsidRDefault="00644D5B" w:rsidP="003A5CC1">
            <w:pPr>
              <w:jc w:val="center"/>
            </w:pPr>
            <w:r>
              <w:rPr>
                <w:noProof/>
                <w:lang w:eastAsia="zh-CN" w:bidi="he-IL"/>
              </w:rPr>
              <w:drawing>
                <wp:inline distT="0" distB="0" distL="0" distR="0">
                  <wp:extent cx="939437" cy="2038373"/>
                  <wp:effectExtent l="114300" t="127000" r="114935" b="120650"/>
                  <wp:docPr id="2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10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844" cy="2043595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bg1"/>
                            </a:solidFill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5" w:type="dxa"/>
          </w:tcPr>
          <w:p w:rsidR="00AF711E" w:rsidRDefault="00AF711E"/>
        </w:tc>
        <w:tc>
          <w:tcPr>
            <w:tcW w:w="4738" w:type="dxa"/>
            <w:vAlign w:val="center"/>
          </w:tcPr>
          <w:p w:rsidR="00AF711E" w:rsidRDefault="00206645" w:rsidP="00C65729">
            <w:pPr>
              <w:pStyle w:val="Heading1"/>
              <w:spacing w:before="0"/>
            </w:pPr>
            <w:r w:rsidRPr="00206645">
              <w:rPr>
                <w:rFonts w:ascii="Times New Roman" w:eastAsia="Times New Roman" w:hAnsi="Times New Roman" w:cs="Times New Roman"/>
                <w:b/>
                <w:bCs/>
                <w:sz w:val="27"/>
                <w:szCs w:val="27"/>
                <w:lang w:val="en-GH" w:eastAsia="en-GB"/>
              </w:rPr>
              <w:t>Blood Donation UI App</w:t>
            </w:r>
          </w:p>
          <w:p w:rsidR="00206645" w:rsidRDefault="00206645" w:rsidP="00206645">
            <w:pPr>
              <w:pStyle w:val="ListParagraph"/>
              <w:numPr>
                <w:ilvl w:val="0"/>
                <w:numId w:val="3"/>
              </w:numPr>
            </w:pPr>
            <w:r w:rsidRPr="00206645">
              <w:t>Designed and built a mobile app UI prototype for a blood donation platform.</w:t>
            </w:r>
          </w:p>
          <w:p w:rsidR="00206645" w:rsidRDefault="00206645" w:rsidP="00206645">
            <w:pPr>
              <w:pStyle w:val="ListParagraph"/>
              <w:numPr>
                <w:ilvl w:val="0"/>
                <w:numId w:val="3"/>
              </w:numPr>
            </w:pPr>
            <w:r w:rsidRPr="00206645">
              <w:t xml:space="preserve">    Utilized Flutter to create an appealing and user-friendly interface.</w:t>
            </w:r>
          </w:p>
          <w:p w:rsidR="00AF711E" w:rsidRDefault="00206645" w:rsidP="00206645">
            <w:pPr>
              <w:pStyle w:val="ListParagraph"/>
              <w:numPr>
                <w:ilvl w:val="0"/>
                <w:numId w:val="3"/>
              </w:numPr>
            </w:pPr>
            <w:r w:rsidRPr="00206645">
              <w:t xml:space="preserve">    Focused on user experience to encourage blood donation and community engagement.</w:t>
            </w:r>
          </w:p>
        </w:tc>
      </w:tr>
      <w:tr w:rsidR="00AF711E">
        <w:trPr>
          <w:jc w:val="center"/>
        </w:trPr>
        <w:tc>
          <w:tcPr>
            <w:tcW w:w="4737" w:type="dxa"/>
            <w:vAlign w:val="center"/>
          </w:tcPr>
          <w:p w:rsidR="00206645" w:rsidRDefault="00206645" w:rsidP="00206645">
            <w:pPr>
              <w:pStyle w:val="Heading2"/>
              <w:spacing w:before="0"/>
              <w:ind w:left="720"/>
              <w:jc w:val="left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GH" w:eastAsia="en-GB"/>
              </w:rPr>
            </w:pPr>
          </w:p>
          <w:p w:rsidR="00AF711E" w:rsidRPr="00206645" w:rsidRDefault="00206645" w:rsidP="00F72EAF">
            <w:pPr>
              <w:pStyle w:val="Heading2"/>
              <w:spacing w:before="0"/>
              <w:jc w:val="left"/>
              <w:rPr>
                <w:sz w:val="32"/>
                <w:szCs w:val="32"/>
              </w:rPr>
            </w:pPr>
            <w:r w:rsidRPr="00F72EAF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val="en-GH" w:eastAsia="en-GB"/>
              </w:rPr>
              <w:t xml:space="preserve">GESA App </w:t>
            </w:r>
            <w:r w:rsidRPr="0020664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GH" w:eastAsia="en-GB"/>
              </w:rPr>
              <w:t>- Student App for the College of Engineering</w:t>
            </w:r>
          </w:p>
          <w:p w:rsidR="00206645" w:rsidRDefault="00206645" w:rsidP="00F72EAF">
            <w:pPr>
              <w:pStyle w:val="NormalIndent"/>
              <w:numPr>
                <w:ilvl w:val="0"/>
                <w:numId w:val="2"/>
              </w:numPr>
              <w:ind w:left="360"/>
              <w:jc w:val="left"/>
            </w:pPr>
            <w:r w:rsidRPr="00206645">
              <w:t>Developed the official mobile app for the College of Engineering using Flutter.</w:t>
            </w:r>
          </w:p>
          <w:p w:rsidR="00206645" w:rsidRDefault="00206645" w:rsidP="00F72EAF">
            <w:pPr>
              <w:pStyle w:val="NormalIndent"/>
              <w:numPr>
                <w:ilvl w:val="0"/>
                <w:numId w:val="2"/>
              </w:numPr>
              <w:ind w:left="360"/>
              <w:jc w:val="left"/>
            </w:pPr>
            <w:r w:rsidRPr="00206645">
              <w:t>Enabled students to access important announcements, schedules, and resources.</w:t>
            </w:r>
          </w:p>
          <w:p w:rsidR="00AF711E" w:rsidRDefault="00206645" w:rsidP="00F72EAF">
            <w:pPr>
              <w:pStyle w:val="NormalIndent"/>
              <w:numPr>
                <w:ilvl w:val="0"/>
                <w:numId w:val="2"/>
              </w:numPr>
              <w:ind w:left="360"/>
              <w:jc w:val="left"/>
            </w:pPr>
            <w:r w:rsidRPr="00206645">
              <w:t>Collaborated with a team to ensure seamless functionality and user experience.</w:t>
            </w:r>
          </w:p>
        </w:tc>
        <w:tc>
          <w:tcPr>
            <w:tcW w:w="605" w:type="dxa"/>
          </w:tcPr>
          <w:p w:rsidR="00AF711E" w:rsidRDefault="00AF711E"/>
        </w:tc>
        <w:tc>
          <w:tcPr>
            <w:tcW w:w="4738" w:type="dxa"/>
          </w:tcPr>
          <w:p w:rsidR="00AF711E" w:rsidRDefault="00644D5B" w:rsidP="003A5CC1">
            <w:pPr>
              <w:jc w:val="center"/>
            </w:pPr>
            <w:r>
              <w:rPr>
                <w:noProof/>
                <w:lang w:eastAsia="zh-CN" w:bidi="he-IL"/>
              </w:rPr>
              <w:drawing>
                <wp:inline distT="0" distB="0" distL="0" distR="0">
                  <wp:extent cx="1273702" cy="1910554"/>
                  <wp:effectExtent l="127000" t="127000" r="123825" b="121920"/>
                  <wp:docPr id="22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11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3702" cy="1910554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chemeClr val="bg1"/>
                            </a:solidFill>
                          </a:ln>
                          <a:effectLst>
                            <a:outerShdw blurRad="63500" sx="102000" sy="102000" algn="ctr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F711E" w:rsidRDefault="00AF711E"/>
    <w:p w:rsidR="0053195B" w:rsidRDefault="0053195B"/>
    <w:p w:rsidR="0053195B" w:rsidRDefault="0053195B" w:rsidP="0053195B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 w:cs="Times New Roman"/>
          <w:b/>
          <w:bCs/>
          <w:color w:val="CA3827" w:themeColor="accent1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/>
          <w:bCs/>
          <w:color w:val="CA3827" w:themeColor="accent1"/>
          <w:sz w:val="24"/>
          <w:szCs w:val="24"/>
          <w:lang w:eastAsia="en-GB"/>
        </w:rPr>
        <w:t>Skills</w:t>
      </w:r>
    </w:p>
    <w:p w:rsidR="0053195B" w:rsidRPr="0053195B" w:rsidRDefault="0053195B" w:rsidP="0053195B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</w:rPr>
      </w:pPr>
    </w:p>
    <w:p w:rsidR="0053195B" w:rsidRDefault="0053195B" w:rsidP="0053195B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- Languages: Golang, C, PHP, Dart</w:t>
      </w:r>
    </w:p>
    <w:p w:rsidR="0053195B" w:rsidRDefault="0053195B" w:rsidP="0053195B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- Frameworks: Flutter, Wails</w:t>
      </w:r>
    </w:p>
    <w:p w:rsidR="0053195B" w:rsidRDefault="0053195B" w:rsidP="0053195B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- Web Development: HTML, CSS, PHP, React</w:t>
      </w:r>
    </w:p>
    <w:p w:rsidR="0053195B" w:rsidRDefault="0053195B" w:rsidP="0053195B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- Mobile Development: Flutter</w:t>
      </w:r>
    </w:p>
    <w:p w:rsidR="0053195B" w:rsidRDefault="0053195B" w:rsidP="0053195B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- Version Control: Git</w:t>
      </w:r>
    </w:p>
    <w:p w:rsidR="0053195B" w:rsidRDefault="0053195B" w:rsidP="0053195B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- Problem Solving: Algorithmic thinking, debugging, optimization</w:t>
      </w:r>
    </w:p>
    <w:p w:rsidR="0053195B" w:rsidRDefault="0053195B" w:rsidP="0053195B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>- Project Management: Agile methodologies, teamwork, communication</w:t>
      </w:r>
    </w:p>
    <w:p w:rsidR="0053195B" w:rsidRDefault="0053195B" w:rsidP="0053195B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  <w:lang w:val="en-GB"/>
        </w:rPr>
      </w:pPr>
    </w:p>
    <w:p w:rsidR="0053195B" w:rsidRPr="00D77055" w:rsidRDefault="0053195B" w:rsidP="0053195B">
      <w:pPr>
        <w:autoSpaceDE w:val="0"/>
        <w:autoSpaceDN w:val="0"/>
        <w:adjustRightInd w:val="0"/>
        <w:spacing w:after="0" w:line="240" w:lineRule="auto"/>
        <w:rPr>
          <w:rFonts w:ascii="Times New Roman" w:eastAsia="MS PGothic" w:hAnsi="Times New Roman" w:cs="Times New Roman"/>
          <w:b/>
          <w:bCs/>
          <w:sz w:val="26"/>
          <w:szCs w:val="26"/>
          <w:lang w:val="en-GB"/>
        </w:rPr>
      </w:pPr>
      <w:r>
        <w:rPr>
          <w:rFonts w:ascii="AppleSystemUIFont" w:hAnsi="AppleSystemUIFont" w:cs="AppleSystemUIFont"/>
          <w:sz w:val="26"/>
          <w:szCs w:val="26"/>
          <w:lang w:val="en-GB"/>
        </w:rPr>
        <w:t xml:space="preserve"> </w:t>
      </w:r>
      <w:r w:rsidRPr="00D77055">
        <w:rPr>
          <w:rFonts w:ascii="Times New Roman" w:eastAsia="MS PGothic" w:hAnsi="Times New Roman" w:cs="Times New Roman"/>
          <w:b/>
          <w:bCs/>
          <w:color w:val="CA3827" w:themeColor="accent1"/>
          <w:sz w:val="24"/>
          <w:szCs w:val="24"/>
          <w:lang w:val="en-GB"/>
        </w:rPr>
        <w:t>Contact Information</w:t>
      </w:r>
    </w:p>
    <w:p w:rsidR="0053195B" w:rsidRDefault="0053195B" w:rsidP="0053195B">
      <w:r>
        <w:rPr>
          <w:rFonts w:ascii="AppleSystemUIFont" w:hAnsi="AppleSystemUIFont" w:cs="AppleSystemUIFont"/>
          <w:sz w:val="26"/>
          <w:szCs w:val="26"/>
          <w:lang w:val="en-GB"/>
        </w:rPr>
        <w:t>Feel free to reach out to me via email at jrgeorge991@gmail or connect with me on [+233500052067].</w:t>
      </w:r>
    </w:p>
    <w:sectPr w:rsidR="0053195B">
      <w:pgSz w:w="11907" w:h="16839" w:code="9"/>
      <w:pgMar w:top="720" w:right="1080" w:bottom="720" w:left="1080" w:header="720" w:footer="720" w:gutter="0"/>
      <w:pgBorders w:zOrder="back" w:display="notFirstPage" w:offsetFrom="page">
        <w:top w:val="single" w:sz="12" w:space="31" w:color="F83500" w:themeColor="accent3"/>
        <w:left w:val="single" w:sz="12" w:space="31" w:color="F83500" w:themeColor="accent3"/>
        <w:bottom w:val="single" w:sz="12" w:space="31" w:color="F83500" w:themeColor="accent3"/>
        <w:right w:val="single" w:sz="12" w:space="31" w:color="F83500" w:themeColor="accent3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B0DCC"/>
    <w:multiLevelType w:val="hybridMultilevel"/>
    <w:tmpl w:val="00B0B41C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34E7442A"/>
    <w:multiLevelType w:val="hybridMultilevel"/>
    <w:tmpl w:val="7132F9E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48F77844"/>
    <w:multiLevelType w:val="hybridMultilevel"/>
    <w:tmpl w:val="2968C43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AB41BA7"/>
    <w:multiLevelType w:val="hybridMultilevel"/>
    <w:tmpl w:val="2CA89F86"/>
    <w:lvl w:ilvl="0" w:tplc="08090001">
      <w:start w:val="1"/>
      <w:numFmt w:val="bullet"/>
      <w:lvlText w:val=""/>
      <w:lvlJc w:val="left"/>
      <w:pPr>
        <w:ind w:left="173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5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17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9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1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33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5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77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92" w:hanging="360"/>
      </w:pPr>
      <w:rPr>
        <w:rFonts w:ascii="Wingdings" w:hAnsi="Wingdings" w:hint="default"/>
      </w:rPr>
    </w:lvl>
  </w:abstractNum>
  <w:abstractNum w:abstractNumId="4" w15:restartNumberingAfterBreak="0">
    <w:nsid w:val="5CB25943"/>
    <w:multiLevelType w:val="hybridMultilevel"/>
    <w:tmpl w:val="4E9C05B8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628D769E"/>
    <w:multiLevelType w:val="hybridMultilevel"/>
    <w:tmpl w:val="A58688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690195"/>
    <w:multiLevelType w:val="hybridMultilevel"/>
    <w:tmpl w:val="BA8C2BE4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767A6BAA"/>
    <w:multiLevelType w:val="hybridMultilevel"/>
    <w:tmpl w:val="734A39EC"/>
    <w:lvl w:ilvl="0" w:tplc="08090001">
      <w:start w:val="1"/>
      <w:numFmt w:val="bullet"/>
      <w:lvlText w:val=""/>
      <w:lvlJc w:val="left"/>
      <w:pPr>
        <w:ind w:left="96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8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0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2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4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6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8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0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22" w:hanging="360"/>
      </w:pPr>
      <w:rPr>
        <w:rFonts w:ascii="Wingdings" w:hAnsi="Wingdings" w:hint="default"/>
      </w:rPr>
    </w:lvl>
  </w:abstractNum>
  <w:num w:numId="1" w16cid:durableId="1043018393">
    <w:abstractNumId w:val="3"/>
  </w:num>
  <w:num w:numId="2" w16cid:durableId="770782543">
    <w:abstractNumId w:val="2"/>
  </w:num>
  <w:num w:numId="3" w16cid:durableId="185028551">
    <w:abstractNumId w:val="4"/>
  </w:num>
  <w:num w:numId="4" w16cid:durableId="903419121">
    <w:abstractNumId w:val="0"/>
  </w:num>
  <w:num w:numId="5" w16cid:durableId="1928995292">
    <w:abstractNumId w:val="1"/>
  </w:num>
  <w:num w:numId="6" w16cid:durableId="154490808">
    <w:abstractNumId w:val="7"/>
  </w:num>
  <w:num w:numId="7" w16cid:durableId="710299088">
    <w:abstractNumId w:val="6"/>
  </w:num>
  <w:num w:numId="8" w16cid:durableId="190344343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5729"/>
    <w:rsid w:val="00206645"/>
    <w:rsid w:val="003A5CC1"/>
    <w:rsid w:val="0053195B"/>
    <w:rsid w:val="00644D5B"/>
    <w:rsid w:val="00A60593"/>
    <w:rsid w:val="00AF711E"/>
    <w:rsid w:val="00C65729"/>
    <w:rsid w:val="00D77055"/>
    <w:rsid w:val="00F72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55D6ABD"/>
  <w15:chartTrackingRefBased/>
  <w15:docId w15:val="{003826C8-1F3C-6B46-A393-E3AFC87E22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4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2EAF"/>
  </w:style>
  <w:style w:type="paragraph" w:styleId="Heading1">
    <w:name w:val="heading 1"/>
    <w:basedOn w:val="Normal"/>
    <w:next w:val="Normal"/>
    <w:link w:val="Heading1Char"/>
    <w:uiPriority w:val="4"/>
    <w:qFormat/>
    <w:pPr>
      <w:keepNext/>
      <w:keepLines/>
      <w:spacing w:before="480" w:after="120"/>
      <w:contextualSpacing/>
      <w:outlineLvl w:val="0"/>
    </w:pPr>
    <w:rPr>
      <w:rFonts w:asciiTheme="majorHAnsi" w:eastAsiaTheme="majorEastAsia" w:hAnsiTheme="majorHAnsi" w:cstheme="majorBidi"/>
      <w:color w:val="CA3827" w:themeColor="accent1"/>
      <w:sz w:val="36"/>
      <w:szCs w:val="32"/>
    </w:rPr>
  </w:style>
  <w:style w:type="paragraph" w:styleId="Heading2">
    <w:name w:val="heading 2"/>
    <w:basedOn w:val="Normal"/>
    <w:next w:val="NormalIndent"/>
    <w:link w:val="Heading2Char"/>
    <w:uiPriority w:val="4"/>
    <w:unhideWhenUsed/>
    <w:qFormat/>
    <w:pPr>
      <w:keepNext/>
      <w:keepLines/>
      <w:spacing w:before="40" w:after="0"/>
      <w:jc w:val="right"/>
      <w:outlineLvl w:val="1"/>
    </w:pPr>
    <w:rPr>
      <w:rFonts w:asciiTheme="majorHAnsi" w:eastAsiaTheme="majorEastAsia" w:hAnsiTheme="majorHAnsi" w:cstheme="majorBidi"/>
      <w:color w:val="CA3827" w:themeColor="accent1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4"/>
    <w:rPr>
      <w:rFonts w:asciiTheme="majorHAnsi" w:eastAsiaTheme="majorEastAsia" w:hAnsiTheme="majorHAnsi" w:cstheme="majorBidi"/>
      <w:color w:val="CA3827" w:themeColor="accent1"/>
      <w:sz w:val="36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paragraph" w:styleId="Caption">
    <w:name w:val="caption"/>
    <w:basedOn w:val="Normal"/>
    <w:uiPriority w:val="9"/>
    <w:unhideWhenUsed/>
    <w:qFormat/>
    <w:pPr>
      <w:spacing w:line="240" w:lineRule="auto"/>
      <w:ind w:left="288" w:right="288"/>
    </w:pPr>
    <w:rPr>
      <w:rFonts w:asciiTheme="majorHAnsi" w:hAnsiTheme="majorHAnsi"/>
      <w:i/>
      <w:iCs/>
      <w:color w:val="404040" w:themeColor="text1" w:themeTint="BF"/>
      <w:szCs w:val="18"/>
    </w:rPr>
  </w:style>
  <w:style w:type="paragraph" w:styleId="Title">
    <w:name w:val="Title"/>
    <w:basedOn w:val="Normal"/>
    <w:next w:val="Subtitle"/>
    <w:link w:val="TitleChar"/>
    <w:uiPriority w:val="1"/>
    <w:qFormat/>
    <w:pPr>
      <w:spacing w:before="360" w:after="0" w:line="240" w:lineRule="auto"/>
      <w:contextualSpacing/>
      <w:jc w:val="center"/>
    </w:pPr>
    <w:rPr>
      <w:rFonts w:eastAsiaTheme="majorEastAsia" w:cstheme="majorBidi"/>
      <w:color w:val="FFFFFF" w:themeColor="background1"/>
      <w:kern w:val="28"/>
      <w:sz w:val="72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eastAsiaTheme="majorEastAsia" w:cstheme="majorBidi"/>
      <w:color w:val="FFFFFF" w:themeColor="background1"/>
      <w:kern w:val="28"/>
      <w:sz w:val="72"/>
      <w:szCs w:val="56"/>
    </w:rPr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before="240" w:after="0"/>
      <w:contextualSpacing/>
      <w:jc w:val="center"/>
    </w:pPr>
    <w:rPr>
      <w:rFonts w:asciiTheme="majorHAnsi" w:eastAsiaTheme="minorEastAsia" w:hAnsiTheme="majorHAnsi"/>
      <w:color w:val="FFFFFF" w:themeColor="background1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color w:val="FFFFFF" w:themeColor="background1"/>
      <w:szCs w:val="22"/>
    </w:rPr>
  </w:style>
  <w:style w:type="character" w:customStyle="1" w:styleId="Heading2Char">
    <w:name w:val="Heading 2 Char"/>
    <w:basedOn w:val="DefaultParagraphFont"/>
    <w:link w:val="Heading2"/>
    <w:uiPriority w:val="4"/>
    <w:rPr>
      <w:rFonts w:asciiTheme="majorHAnsi" w:eastAsiaTheme="majorEastAsia" w:hAnsiTheme="majorHAnsi" w:cstheme="majorBidi"/>
      <w:color w:val="CA3827" w:themeColor="accent1"/>
      <w:sz w:val="36"/>
      <w:szCs w:val="36"/>
    </w:rPr>
  </w:style>
  <w:style w:type="paragraph" w:styleId="NormalIndent">
    <w:name w:val="Normal Indent"/>
    <w:basedOn w:val="Normal"/>
    <w:uiPriority w:val="8"/>
    <w:unhideWhenUsed/>
    <w:qFormat/>
    <w:pPr>
      <w:ind w:left="720"/>
      <w:jc w:val="right"/>
    </w:pPr>
  </w:style>
  <w:style w:type="paragraph" w:styleId="ListParagraph">
    <w:name w:val="List Paragraph"/>
    <w:basedOn w:val="Normal"/>
    <w:uiPriority w:val="34"/>
    <w:unhideWhenUsed/>
    <w:qFormat/>
    <w:rsid w:val="0020664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3195B"/>
    <w:rPr>
      <w:color w:val="FF621D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195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A5CC1"/>
    <w:rPr>
      <w:color w:val="F3D26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711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78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13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7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4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3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5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62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hyperlink" Target="lobab-kids.netlify.app" TargetMode="External"/><Relationship Id="rId17" Type="http://schemas.openxmlformats.org/officeDocument/2006/relationships/hyperlink" Target="http://www.urbancondosgh.com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7.jpe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hyperlink" Target="http://www.gullivertravelshotelgh.com/" TargetMode="External"/><Relationship Id="rId5" Type="http://schemas.openxmlformats.org/officeDocument/2006/relationships/customXml" Target="../customXml/item5.xml"/><Relationship Id="rId15" Type="http://schemas.openxmlformats.org/officeDocument/2006/relationships/hyperlink" Target="http://scwproj.000webhostapp.com/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oti-adjei/Library/Containers/com.microsoft.Word/Data/Library/Application%20Support/Microsoft/Office/16.0/DTS/en-GB%7b77085970-3DFE-2248-AFA8-C4593AD96F96%7d/%7b9DF46B46-AD31-9E40-80C9-3747199A6AFB%7dtf10002090_mac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11C83DCD7850DB4A9075E0E4794775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57E4A1-3CA5-2A40-BAA4-7E6BCADC0C57}"/>
      </w:docPartPr>
      <w:docPartBody>
        <w:p w:rsidR="00000000" w:rsidRDefault="00000000">
          <w:pPr>
            <w:pStyle w:val="11C83DCD7850DB4A9075E0E4794775E6"/>
          </w:pPr>
          <w:r>
            <w:rPr>
              <w:lang w:val="en-GB" w:bidi="en-GB"/>
            </w:rPr>
            <w:t>Add a caption for your picture.</w:t>
          </w:r>
        </w:p>
      </w:docPartBody>
    </w:docPart>
    <w:docPart>
      <w:docPartPr>
        <w:name w:val="93E6D774ED244B4DA23FF81F84F9F0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B387AC-FABD-3443-839D-D1CC69EAC54D}"/>
      </w:docPartPr>
      <w:docPartBody>
        <w:p w:rsidR="00000000" w:rsidRDefault="00000000">
          <w:pPr>
            <w:pStyle w:val="93E6D774ED244B4DA23FF81F84F9F021"/>
          </w:pPr>
          <w:r>
            <w:rPr>
              <w:lang w:val="en-GB" w:bidi="en-GB"/>
            </w:rPr>
            <w:t>Add a caption for your picture.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  <w:font w:name="Calisto MT"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E36"/>
    <w:rsid w:val="00AF2E36"/>
    <w:rsid w:val="00E11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GH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0C8B193DE72C14094BD2D78665DB849">
    <w:name w:val="C0C8B193DE72C14094BD2D78665DB849"/>
  </w:style>
  <w:style w:type="paragraph" w:customStyle="1" w:styleId="92D465D1A9DAA44AB6A390948C84865B">
    <w:name w:val="92D465D1A9DAA44AB6A390948C84865B"/>
  </w:style>
  <w:style w:type="paragraph" w:customStyle="1" w:styleId="B9D34B3B53B67743974C544BACB98A0F">
    <w:name w:val="B9D34B3B53B67743974C544BACB98A0F"/>
  </w:style>
  <w:style w:type="paragraph" w:customStyle="1" w:styleId="11C83DCD7850DB4A9075E0E4794775E6">
    <w:name w:val="11C83DCD7850DB4A9075E0E4794775E6"/>
  </w:style>
  <w:style w:type="paragraph" w:customStyle="1" w:styleId="93E6D774ED244B4DA23FF81F84F9F021">
    <w:name w:val="93E6D774ED244B4DA23FF81F84F9F021"/>
  </w:style>
  <w:style w:type="paragraph" w:customStyle="1" w:styleId="0971771D95987843A343817BB2C7C3A9">
    <w:name w:val="0971771D95987843A343817BB2C7C3A9"/>
  </w:style>
  <w:style w:type="paragraph" w:customStyle="1" w:styleId="6733111ED34BE644BD7661E21B8BB2BE">
    <w:name w:val="6733111ED34BE644BD7661E21B8BB2BE"/>
  </w:style>
  <w:style w:type="paragraph" w:customStyle="1" w:styleId="F22988B54F8F174BACBF122DC41E15C2">
    <w:name w:val="F22988B54F8F174BACBF122DC41E15C2"/>
  </w:style>
  <w:style w:type="paragraph" w:customStyle="1" w:styleId="7C14750637C6FA4B931D2CA4FBFA0D80">
    <w:name w:val="7C14750637C6FA4B931D2CA4FBFA0D80"/>
  </w:style>
  <w:style w:type="paragraph" w:customStyle="1" w:styleId="871DBB14CA7FFA4183F9C77053795254">
    <w:name w:val="871DBB14CA7FFA4183F9C77053795254"/>
  </w:style>
  <w:style w:type="paragraph" w:customStyle="1" w:styleId="561F32733D5C504EA64DEB783BFF6A8C">
    <w:name w:val="561F32733D5C504EA64DEB783BFF6A8C"/>
  </w:style>
  <w:style w:type="paragraph" w:customStyle="1" w:styleId="0B8F8B186B0F2D43869179478BF41211">
    <w:name w:val="0B8F8B186B0F2D43869179478BF41211"/>
  </w:style>
  <w:style w:type="paragraph" w:customStyle="1" w:styleId="DF332325A00A2D46AF739152F608EAA4">
    <w:name w:val="DF332325A00A2D46AF739152F608EAA4"/>
  </w:style>
  <w:style w:type="paragraph" w:customStyle="1" w:styleId="CD7968698231C6409A9E0AEEF3A68A22">
    <w:name w:val="CD7968698231C6409A9E0AEEF3A68A22"/>
  </w:style>
  <w:style w:type="paragraph" w:customStyle="1" w:styleId="0207150628F3E14A9CE796EE3E90F946">
    <w:name w:val="0207150628F3E14A9CE796EE3E90F946"/>
  </w:style>
  <w:style w:type="paragraph" w:customStyle="1" w:styleId="38C73DA93DA5204D9346FA0AD62AD610">
    <w:name w:val="38C73DA93DA5204D9346FA0AD62AD610"/>
    <w:rsid w:val="00AF2E36"/>
  </w:style>
  <w:style w:type="paragraph" w:customStyle="1" w:styleId="D9C3AD6150261B48B31DA2EDC4D6C6CA">
    <w:name w:val="D9C3AD6150261B48B31DA2EDC4D6C6CA"/>
    <w:rsid w:val="00AF2E36"/>
  </w:style>
  <w:style w:type="paragraph" w:customStyle="1" w:styleId="C4F3C9967322A44E88D0E9451D332E0B">
    <w:name w:val="C4F3C9967322A44E88D0E9451D332E0B"/>
    <w:rsid w:val="00AF2E36"/>
  </w:style>
  <w:style w:type="paragraph" w:customStyle="1" w:styleId="54AA7F374953DD46967328A1B7C418B7">
    <w:name w:val="54AA7F374953DD46967328A1B7C418B7"/>
    <w:rsid w:val="00AF2E36"/>
  </w:style>
  <w:style w:type="paragraph" w:customStyle="1" w:styleId="1DB2F840BDFF1B4EB4E0C629976D90DF">
    <w:name w:val="1DB2F840BDFF1B4EB4E0C629976D90DF"/>
    <w:rsid w:val="00AF2E36"/>
  </w:style>
  <w:style w:type="paragraph" w:customStyle="1" w:styleId="E48E175366EF0149AE200C7678B63B3C">
    <w:name w:val="E48E175366EF0149AE200C7678B63B3C"/>
    <w:rsid w:val="00AF2E36"/>
  </w:style>
  <w:style w:type="paragraph" w:customStyle="1" w:styleId="B64105E4ED04B546A7BB50C6F7BE1B81">
    <w:name w:val="B64105E4ED04B546A7BB50C6F7BE1B81"/>
    <w:rsid w:val="00AF2E3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Family Update">
  <a:themeElements>
    <a:clrScheme name="Family Update">
      <a:dk1>
        <a:sysClr val="windowText" lastClr="000000"/>
      </a:dk1>
      <a:lt1>
        <a:sysClr val="window" lastClr="FFFFFF"/>
      </a:lt1>
      <a:dk2>
        <a:srgbClr val="194431"/>
      </a:dk2>
      <a:lt2>
        <a:srgbClr val="F0E6C3"/>
      </a:lt2>
      <a:accent1>
        <a:srgbClr val="CA3827"/>
      </a:accent1>
      <a:accent2>
        <a:srgbClr val="F89938"/>
      </a:accent2>
      <a:accent3>
        <a:srgbClr val="F83500"/>
      </a:accent3>
      <a:accent4>
        <a:srgbClr val="8B723D"/>
      </a:accent4>
      <a:accent5>
        <a:srgbClr val="818B3D"/>
      </a:accent5>
      <a:accent6>
        <a:srgbClr val="586215"/>
      </a:accent6>
      <a:hlink>
        <a:srgbClr val="FF621D"/>
      </a:hlink>
      <a:folHlink>
        <a:srgbClr val="F3D260"/>
      </a:folHlink>
    </a:clrScheme>
    <a:fontScheme name="Family Update">
      <a:majorFont>
        <a:latin typeface="Calisto MT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ajorFont>
      <a:minorFont>
        <a:latin typeface="Trebuchet MS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2E2E405031D74DB051ADDB3D34E572" ma:contentTypeVersion="5" ma:contentTypeDescription="Create a new document." ma:contentTypeScope="" ma:versionID="e0009f9404bcb9590f313d2c358460f1">
  <xsd:schema xmlns:xsd="http://www.w3.org/2001/XMLSchema" xmlns:xs="http://www.w3.org/2001/XMLSchema" xmlns:p="http://schemas.microsoft.com/office/2006/metadata/properties" xmlns:ns2="498267d4-2a5a-4c72-99d3-cf7236a95ce8" targetNamespace="http://schemas.microsoft.com/office/2006/metadata/properties" ma:root="true" ma:fieldsID="06e76fce95f74677884cb27b0c6533f2" ns2:_="">
    <xsd:import namespace="498267d4-2a5a-4c72-99d3-cf7236a95ce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ingHintHash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8267d4-2a5a-4c72-99d3-cf7236a95ce8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2" nillable="true" ma:displayName="Sharing Hint Hash" ma:internalName="SharingHintHash" ma:readOnly="true">
      <xsd:simpleType>
        <xsd:restriction base="dms:Text"/>
      </xsd:simple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98267d4-2a5a-4c72-99d3-cf7236a95ce8">CTQFD2CFPMXN-979-699</_dlc_DocId>
    <_dlc_DocIdUrl xmlns="498267d4-2a5a-4c72-99d3-cf7236a95ce8">
      <Url>https://msft.spoppe.com/teams/cpub/teams/Consumer/templates/_layouts/15/DocIdRedir.aspx?ID=CTQFD2CFPMXN-979-699</Url>
      <Description>CTQFD2CFPMXN-979-699</Description>
    </_dlc_DocIdUrl>
    <SharedWithDetails xmlns="498267d4-2a5a-4c72-99d3-cf7236a95ce8">{}</SharedWithDetails>
    <SharedWithUsers xmlns="498267d4-2a5a-4c72-99d3-cf7236a95ce8">
      <UserInfo>
        <DisplayName/>
        <AccountId xsi:nil="true"/>
        <AccountType/>
      </UserInfo>
    </SharedWithUsers>
    <SharingHintHash xmlns="498267d4-2a5a-4c72-99d3-cf7236a95ce8">1245024977</SharingHintHash>
  </documentManagement>
</p:properties>
</file>

<file path=customXml/itemProps1.xml><?xml version="1.0" encoding="utf-8"?>
<ds:datastoreItem xmlns:ds="http://schemas.openxmlformats.org/officeDocument/2006/customXml" ds:itemID="{2F74CC2B-9BFA-4522-85E7-9DAF2F6EDCC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B5C5C4A-57CD-4669-831C-4E00CD7FF52E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51ABA9AC-6D41-4FA3-B1BC-A726AFF7E48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2BBAC77-A114-44D2-8F32-44B88D84BB2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8267d4-2a5a-4c72-99d3-cf7236a95c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8C2AAD48-C095-42FA-B48E-673BADEE4496}">
  <ds:schemaRefs>
    <ds:schemaRef ds:uri="http://schemas.microsoft.com/office/2006/metadata/properties"/>
    <ds:schemaRef ds:uri="http://schemas.microsoft.com/office/infopath/2007/PartnerControls"/>
    <ds:schemaRef ds:uri="498267d4-2a5a-4c72-99d3-cf7236a95ce8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Family Update.dotx</Template>
  <TotalTime>39</TotalTime>
  <Pages>3</Pages>
  <Words>421</Words>
  <Characters>2405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2023-08-02T15:42:00Z</dcterms:created>
  <dcterms:modified xsi:type="dcterms:W3CDTF">2023-08-04T04:01:00Z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0x010100012E2E405031D74DB051ADDB3D34E572</vt:lpwstr>
  </property>
  <property fmtid="{D5CDD505-2E9C-101B-9397-08002B2CF9AE}" pid="3" name="_dlc_DocIdItemGuid">
    <vt:lpwstr>99d7d4bc-a8b2-4e0f-af6a-3738d3ab469d</vt:lpwstr>
  </property>
  <property fmtid="{D5CDD505-2E9C-101B-9397-08002B2CF9AE}" pid="4" name="AssetID">
    <vt:lpwstr>TF10002066</vt:lpwstr>
  </property>
</Properties>
</file>